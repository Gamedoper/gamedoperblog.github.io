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442833" w:rsidP="00E5521B">
            <w:pPr>
              <w:pStyle w:val="Title"/>
            </w:pPr>
            <w:r>
              <w:t>JAYAPRAKASH</w:t>
            </w:r>
          </w:p>
          <w:p w:rsidR="00FE18B2" w:rsidRPr="00565B06" w:rsidRDefault="00442833" w:rsidP="00442833">
            <w:pPr>
              <w:pStyle w:val="Subtitle"/>
            </w:pPr>
            <w:r>
              <w:t>JOSHI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261"/>
              <w:gridCol w:w="339"/>
            </w:tblGrid>
            <w:tr w:rsidR="00323C3F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7C23D2" w:rsidP="00442833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3C80387AA4045F4B2C98E5DF9F86C6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442833">
                        <w:t xml:space="preserve">#1648 1st Cross Rd </w:t>
                      </w:r>
                      <w:r w:rsidR="00442833">
                        <w:br/>
                        <w:t>KGF-563122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7C23D2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52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A6A4E1CAFBC14141AF95996DE1E53B4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442833" w:rsidP="00442833">
                      <w:pPr>
                        <w:pStyle w:val="ContactInfo"/>
                      </w:pPr>
                      <w:r>
                        <w:t>91-9480888784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7C23D2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Telephone icon" o:spid="_x0000_s1051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B19350F45B2549568971A198F9C3D1D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442833" w:rsidP="00442833">
                      <w:pPr>
                        <w:pStyle w:val="ContactInfo"/>
                      </w:pPr>
                      <w:r>
                        <w:t>Joshi123rocks@gmail.com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7C23D2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Freeform 5" o:spid="_x0000_s1050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88DCCF44C3F54744A604DA548045F5E6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442833" w:rsidP="00442833">
                      <w:pPr>
                        <w:pStyle w:val="ContactInfo"/>
                      </w:pPr>
                      <w:r>
                        <w:t>Jaiprince17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7C23D2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LinkedIn icon" o:spid="_x0000_s1049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7C23D2" w:rsidP="00442833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31BD89F08E9D48BEA30331AFEA19CB3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 w:multiLine="1"/>
                    </w:sdtPr>
                    <w:sdtContent>
                      <w:r w:rsidR="00442833">
                        <w:t>www.gamedoper.com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7C23D2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Website icon" o:spid="_x0000_s1048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7C23D2" w:rsidP="009D0878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7C23D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F384BD540F844D2A8A2DC8327C4F02E"/>
                </w:placeholder>
                <w:temporary/>
                <w:showingPlcHdr/>
              </w:sdtPr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442833" w:rsidP="007850D1">
      <w:r>
        <w:rPr>
          <w:szCs w:val="26"/>
        </w:rPr>
        <w:t>Looking forward to learn something new in IT world and experience new things, searching a exact path which suits my passion it may be designing , coding or application development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7C23D2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ducation in circle icon" o:spid="_x0000_s1045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4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46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A77B4D" w:rsidRPr="00565B06" w:rsidRDefault="007C23D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5C84B4B0AB45CFBD84917CE7C1C1CD"/>
                </w:placeholder>
                <w:temporary/>
                <w:showingPlcHdr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442833" w:rsidP="00B47E1E">
      <w:pPr>
        <w:pStyle w:val="Heading2"/>
      </w:pPr>
      <w:r>
        <w:t>BACHALEOR IN COMPUTER APPLICATIONS</w:t>
      </w:r>
      <w:r w:rsidR="007C0E0E" w:rsidRPr="00565B06">
        <w:t xml:space="preserve"> | </w:t>
      </w:r>
      <w:r>
        <w:rPr>
          <w:rStyle w:val="CharAttribute7"/>
          <w:rFonts w:eastAsia="Arial Black"/>
        </w:rPr>
        <w:t>Bhagawan Mahaveer Jain College</w:t>
      </w:r>
    </w:p>
    <w:p w:rsidR="007C0E0E" w:rsidRPr="00565B06" w:rsidRDefault="002D2940" w:rsidP="004F199F">
      <w:pPr>
        <w:pStyle w:val="Heading3"/>
      </w:pPr>
      <w:r>
        <w:t>july</w:t>
      </w:r>
      <w:r w:rsidR="007C0E0E" w:rsidRPr="00565B06">
        <w:t xml:space="preserve"> </w:t>
      </w:r>
      <w:r>
        <w:t>2016</w:t>
      </w:r>
      <w:r w:rsidR="007C0E0E" w:rsidRPr="00565B06">
        <w:t xml:space="preserve">– </w:t>
      </w:r>
      <w:sdt>
        <w:sdtPr>
          <w:alias w:val="Enter dates to for school 1: "/>
          <w:tag w:val="Enter dates to for school 1: "/>
          <w:id w:val="356771808"/>
          <w:placeholder>
            <w:docPart w:val="4B764FAFEC1C4775A4A776AEFD6DB671"/>
          </w:placeholder>
          <w:temporary/>
          <w:showingPlcHdr/>
        </w:sdtPr>
        <w:sdtContent>
          <w:r w:rsidR="007C0E0E" w:rsidRPr="00565B06">
            <w:t>To</w:t>
          </w:r>
        </w:sdtContent>
      </w:sdt>
      <w:r>
        <w:t xml:space="preserve"> 2019</w:t>
      </w:r>
    </w:p>
    <w:p w:rsidR="000E24AC" w:rsidRPr="00565B06" w:rsidRDefault="002D2940" w:rsidP="007850D1">
      <w:r>
        <w:t>I currently have a GPA of 8.41 trying my best to learn stuff which is</w:t>
      </w:r>
      <w:r w:rsidR="00F00CCC">
        <w:t xml:space="preserve"> </w:t>
      </w:r>
      <w:r>
        <w:t xml:space="preserve"> [out of the college syllabus]</w:t>
      </w:r>
    </w:p>
    <w:p w:rsidR="007C0E0E" w:rsidRPr="00565B06" w:rsidRDefault="002D2940" w:rsidP="00B47E1E">
      <w:pPr>
        <w:pStyle w:val="Heading2"/>
      </w:pPr>
      <w:r>
        <w:t>DIPLOMA IN PHARMACY</w:t>
      </w:r>
      <w:r w:rsidR="007C0E0E" w:rsidRPr="00565B06">
        <w:t xml:space="preserve"> |</w:t>
      </w:r>
      <w:r>
        <w:t xml:space="preserve"> DRUG BOARD KSPC</w:t>
      </w:r>
    </w:p>
    <w:p w:rsidR="007C0E0E" w:rsidRPr="00565B06" w:rsidRDefault="002D2940" w:rsidP="004F199F">
      <w:pPr>
        <w:pStyle w:val="Heading3"/>
      </w:pPr>
      <w:r>
        <w:t>AUG 2012</w:t>
      </w:r>
      <w:r w:rsidR="007C0E0E" w:rsidRPr="00565B06">
        <w:t xml:space="preserve"> – </w:t>
      </w:r>
      <w:r>
        <w:t>JUNE 2014</w:t>
      </w:r>
    </w:p>
    <w:p w:rsidR="007C0E0E" w:rsidRPr="00565B06" w:rsidRDefault="00F00CCC" w:rsidP="007C0E0E">
      <w:r>
        <w:t>C</w:t>
      </w:r>
      <w:r w:rsidR="002D2940">
        <w:t xml:space="preserve">omplete this course with 66.7%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7C23D2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xperience in circle icon" o:spid="_x0000_s1042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<v:shape id="Experience icon circle" o:spid="_x0000_s1044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1043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5E088C" w:rsidRPr="00565B06" w:rsidRDefault="007C23D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2227F674EFC4F11B3C3DDBBD63EB642"/>
                </w:placeholder>
                <w:temporary/>
                <w:showingPlcHdr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442833" w:rsidP="00B47E1E">
      <w:pPr>
        <w:pStyle w:val="Heading2"/>
      </w:pPr>
      <w:r>
        <w:t>PHARMACIST</w:t>
      </w:r>
      <w:r w:rsidR="005E088C" w:rsidRPr="00565B06">
        <w:t xml:space="preserve"> </w:t>
      </w:r>
      <w:r>
        <w:t>| MEDIDART HEALTH CARE PVT LTD</w:t>
      </w:r>
    </w:p>
    <w:p w:rsidR="005E088C" w:rsidRPr="00565B06" w:rsidRDefault="00442833" w:rsidP="004F199F">
      <w:pPr>
        <w:pStyle w:val="Heading3"/>
      </w:pPr>
      <w:r>
        <w:t>AUG-2015 –JUNE -2016</w:t>
      </w:r>
    </w:p>
    <w:p w:rsidR="005E088C" w:rsidRPr="00565B06" w:rsidRDefault="00442833" w:rsidP="005E088C">
      <w:r>
        <w:t xml:space="preserve">Orders Management and approval, Role was to make Successful orders </w:t>
      </w:r>
    </w:p>
    <w:p w:rsidR="005E088C" w:rsidRPr="00565B06" w:rsidRDefault="00442833" w:rsidP="00B47E1E">
      <w:pPr>
        <w:pStyle w:val="Heading2"/>
      </w:pPr>
      <w:r>
        <w:t>FREE-LANCER</w:t>
      </w:r>
      <w:r w:rsidR="005E088C" w:rsidRPr="00565B06">
        <w:t xml:space="preserve"> | </w:t>
      </w:r>
      <w:r>
        <w:rPr>
          <w:rStyle w:val="Emphasis"/>
        </w:rPr>
        <w:t>WEBSITE DEVELOPMENT</w:t>
      </w:r>
    </w:p>
    <w:p w:rsidR="005E088C" w:rsidRPr="00565B06" w:rsidRDefault="00442833" w:rsidP="004F199F">
      <w:pPr>
        <w:pStyle w:val="Heading3"/>
      </w:pPr>
      <w:r>
        <w:t xml:space="preserve">PART TIME </w:t>
      </w:r>
      <w:r w:rsidR="005E088C" w:rsidRPr="00565B06">
        <w:t xml:space="preserve"> </w:t>
      </w:r>
    </w:p>
    <w:p w:rsidR="005E088C" w:rsidRPr="00565B06" w:rsidRDefault="00442833" w:rsidP="005E088C">
      <w:r>
        <w:t>Designed and developed 5 website</w:t>
      </w:r>
      <w:r w:rsidR="002D2940">
        <w:t>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7C23D2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Skills in circle icon" o:spid="_x0000_s1037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<v:shape id="Skills icon circle" o:spid="_x0000_s1041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40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3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38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143224" w:rsidRPr="00565B06" w:rsidRDefault="007C23D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EDA7E16CA544E0587338F1A30E3E0BC"/>
                </w:placeholder>
                <w:temporary/>
                <w:showingPlcHdr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442833" w:rsidP="00565B06">
            <w:pPr>
              <w:pStyle w:val="ListBullet"/>
              <w:spacing w:after="80"/>
            </w:pPr>
            <w:r>
              <w:t>PYTHON [ENROLLED IN COURSE CONTD]</w:t>
            </w:r>
          </w:p>
          <w:p w:rsidR="00316CE4" w:rsidRDefault="00442833" w:rsidP="00442833">
            <w:pPr>
              <w:pStyle w:val="ListBullet"/>
              <w:spacing w:after="80"/>
            </w:pPr>
            <w:r>
              <w:t>JAVA ,</w:t>
            </w:r>
          </w:p>
          <w:p w:rsidR="00442833" w:rsidRDefault="00442833" w:rsidP="00442833">
            <w:pPr>
              <w:pStyle w:val="ListBullet"/>
              <w:spacing w:after="80"/>
            </w:pPr>
            <w:r>
              <w:t>C++</w:t>
            </w:r>
          </w:p>
          <w:p w:rsidR="00442833" w:rsidRDefault="00442833" w:rsidP="00442833">
            <w:pPr>
              <w:pStyle w:val="ListBullet"/>
              <w:spacing w:after="80"/>
            </w:pPr>
            <w:r>
              <w:t>BLOGGING</w:t>
            </w:r>
          </w:p>
          <w:p w:rsidR="00F00CCC" w:rsidRPr="00565B06" w:rsidRDefault="00F00CCC" w:rsidP="00442833">
            <w:pPr>
              <w:pStyle w:val="ListBullet"/>
              <w:spacing w:after="80"/>
            </w:pPr>
            <w:r>
              <w:t xml:space="preserve">Debugging Errors 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143224" w:rsidP="0044283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F904FC" w:rsidRPr="00565B06" w:rsidRDefault="00F904FC" w:rsidP="0044283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F904FC" w:rsidRPr="00565B06" w:rsidRDefault="00F904FC" w:rsidP="0044283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442833" w:rsidP="0044283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53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<v:shape id="Activities icon circle" o:spid="_x0000_s1054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5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56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57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AC7C34" w:rsidRPr="00565B06" w:rsidRDefault="007C23D2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F8CD8BAA92B24190AA1F5719D8F7D15F"/>
                </w:placeholder>
                <w:temporary/>
                <w:showingPlcHdr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316CE4" w:rsidRDefault="00442833" w:rsidP="00316CE4">
      <w:bookmarkStart w:id="0" w:name="_GoBack"/>
      <w:bookmarkEnd w:id="0"/>
      <w:r>
        <w:t>I would waste my time on learning new languages in online certified courses then blogging</w:t>
      </w:r>
    </w:p>
    <w:p w:rsidR="00442833" w:rsidRDefault="00442833" w:rsidP="00316CE4">
      <w:r>
        <w:t>Writing stuff about iphone jailbreak , gaming reviews and solving errors</w:t>
      </w:r>
      <w:r w:rsidR="002D2940">
        <w:t xml:space="preserve"> &amp; content creation on YouTube</w:t>
      </w:r>
      <w:r>
        <w:t xml:space="preserve"> </w:t>
      </w:r>
      <w:r w:rsidR="002D2940">
        <w:t>.</w:t>
      </w:r>
    </w:p>
    <w:p w:rsidR="00442833" w:rsidRDefault="00442833" w:rsidP="00316CE4"/>
    <w:p w:rsidR="00442833" w:rsidRDefault="00442833" w:rsidP="00316CE4"/>
    <w:p w:rsidR="002D2940" w:rsidRDefault="002D2940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442833" w:rsidRPr="00565B06" w:rsidTr="00C26FDF">
        <w:tc>
          <w:tcPr>
            <w:tcW w:w="725" w:type="dxa"/>
            <w:tcMar>
              <w:right w:w="216" w:type="dxa"/>
            </w:tcMar>
            <w:vAlign w:val="bottom"/>
          </w:tcPr>
          <w:p w:rsidR="00442833" w:rsidRPr="00565B06" w:rsidRDefault="00442833" w:rsidP="00C26FDF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Activities in circle icon" o:spid="_x0000_s1063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<v:shape id="Activities icon circle" o:spid="_x0000_s1064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6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66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67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442833" w:rsidRPr="00565B06" w:rsidRDefault="00442833" w:rsidP="00442833">
            <w:pPr>
              <w:pStyle w:val="Heading1"/>
              <w:outlineLvl w:val="0"/>
            </w:pPr>
            <w:r>
              <w:t>software proficiency</w:t>
            </w:r>
          </w:p>
        </w:tc>
      </w:tr>
    </w:tbl>
    <w:p w:rsidR="00442833" w:rsidRDefault="00442833" w:rsidP="00316CE4"/>
    <w:tbl>
      <w:tblPr>
        <w:tblW w:w="8850" w:type="dxa"/>
        <w:tblInd w:w="-72" w:type="dxa"/>
        <w:tblLayout w:type="fixed"/>
        <w:tblLook w:val="0000"/>
      </w:tblPr>
      <w:tblGrid>
        <w:gridCol w:w="2600"/>
        <w:gridCol w:w="6250"/>
      </w:tblGrid>
      <w:tr w:rsidR="00442833" w:rsidTr="002D2940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600" w:type="dxa"/>
          </w:tcPr>
          <w:p w:rsidR="00442833" w:rsidRPr="00442833" w:rsidRDefault="00442833" w:rsidP="00C26FDF">
            <w:pPr>
              <w:jc w:val="both"/>
            </w:pPr>
            <w:r w:rsidRPr="00442833">
              <w:t>Languages</w:t>
            </w:r>
          </w:p>
        </w:tc>
        <w:tc>
          <w:tcPr>
            <w:tcW w:w="6250" w:type="dxa"/>
          </w:tcPr>
          <w:p w:rsidR="00442833" w:rsidRPr="00442833" w:rsidRDefault="00442833" w:rsidP="00C26FDF">
            <w:pPr>
              <w:jc w:val="both"/>
            </w:pPr>
            <w:r w:rsidRPr="00442833">
              <w:t xml:space="preserve"> C++</w:t>
            </w:r>
            <w:r w:rsidRPr="00442833">
              <w:t>,JAVA,PHTON[COURSE STILL ON],PHP[COURSE STILL ON]</w:t>
            </w:r>
          </w:p>
          <w:p w:rsidR="00442833" w:rsidRPr="00442833" w:rsidRDefault="00442833" w:rsidP="00C26FDF">
            <w:pPr>
              <w:jc w:val="both"/>
            </w:pPr>
          </w:p>
        </w:tc>
      </w:tr>
      <w:tr w:rsidR="00442833" w:rsidTr="002D2940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600" w:type="dxa"/>
          </w:tcPr>
          <w:p w:rsidR="00442833" w:rsidRPr="00442833" w:rsidRDefault="00442833" w:rsidP="00C26FDF">
            <w:pPr>
              <w:jc w:val="both"/>
            </w:pPr>
            <w:r w:rsidRPr="00442833">
              <w:t>Database</w:t>
            </w:r>
          </w:p>
          <w:p w:rsidR="00442833" w:rsidRPr="00442833" w:rsidRDefault="00442833" w:rsidP="00C26FDF">
            <w:pPr>
              <w:jc w:val="both"/>
            </w:pPr>
          </w:p>
        </w:tc>
        <w:tc>
          <w:tcPr>
            <w:tcW w:w="6250" w:type="dxa"/>
          </w:tcPr>
          <w:p w:rsidR="00442833" w:rsidRPr="00442833" w:rsidRDefault="00442833" w:rsidP="00C26FDF">
            <w:pPr>
              <w:jc w:val="both"/>
            </w:pPr>
            <w:r w:rsidRPr="00442833">
              <w:t>Oracle 8i,MS-SQL</w:t>
            </w:r>
          </w:p>
        </w:tc>
      </w:tr>
      <w:tr w:rsidR="00442833" w:rsidTr="002D2940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600" w:type="dxa"/>
          </w:tcPr>
          <w:p w:rsidR="00442833" w:rsidRPr="00442833" w:rsidRDefault="00442833" w:rsidP="00C26FDF">
            <w:pPr>
              <w:pStyle w:val="Heading6"/>
              <w:tabs>
                <w:tab w:val="left" w:pos="2240"/>
              </w:tabs>
              <w:spacing w:before="0" w:line="240" w:lineRule="exact"/>
              <w:rPr>
                <w:rFonts w:asciiTheme="minorHAnsi" w:hAnsiTheme="minorHAnsi"/>
                <w:i w:val="0"/>
              </w:rPr>
            </w:pPr>
            <w:r w:rsidRPr="00442833">
              <w:rPr>
                <w:rFonts w:asciiTheme="minorHAnsi" w:hAnsiTheme="minorHAnsi"/>
                <w:i w:val="0"/>
              </w:rPr>
              <w:t>Operating Systems</w:t>
            </w:r>
          </w:p>
        </w:tc>
        <w:tc>
          <w:tcPr>
            <w:tcW w:w="6250" w:type="dxa"/>
          </w:tcPr>
          <w:p w:rsidR="00442833" w:rsidRPr="00442833" w:rsidRDefault="00442833" w:rsidP="00C26FDF">
            <w:pPr>
              <w:pStyle w:val="HeadingBase"/>
              <w:keepNext w:val="0"/>
              <w:keepLines w:val="0"/>
              <w:spacing w:before="0" w:after="0" w:line="240" w:lineRule="exact"/>
              <w:rPr>
                <w:rFonts w:asciiTheme="minorHAnsi" w:hAnsiTheme="minorHAnsi"/>
                <w:caps w:val="0"/>
                <w:szCs w:val="22"/>
              </w:rPr>
            </w:pPr>
            <w:r w:rsidRPr="00442833">
              <w:rPr>
                <w:rFonts w:asciiTheme="minorHAnsi" w:hAnsiTheme="minorHAnsi"/>
                <w:caps w:val="0"/>
                <w:szCs w:val="22"/>
              </w:rPr>
              <w:t>Windows 7,10 , LINUX</w:t>
            </w:r>
          </w:p>
        </w:tc>
      </w:tr>
      <w:tr w:rsidR="00442833" w:rsidTr="002D2940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600" w:type="dxa"/>
          </w:tcPr>
          <w:p w:rsidR="00442833" w:rsidRPr="00442833" w:rsidRDefault="00442833" w:rsidP="00C26FDF">
            <w:r w:rsidRPr="00442833">
              <w:t>Web Designing</w:t>
            </w:r>
          </w:p>
        </w:tc>
        <w:tc>
          <w:tcPr>
            <w:tcW w:w="6250" w:type="dxa"/>
          </w:tcPr>
          <w:p w:rsidR="00442833" w:rsidRPr="00442833" w:rsidRDefault="00442833" w:rsidP="00C26FDF">
            <w:pPr>
              <w:jc w:val="both"/>
            </w:pPr>
            <w:r w:rsidRPr="00442833">
              <w:t>JAVA SCRIPT, HTML</w:t>
            </w:r>
            <w:r w:rsidRPr="00442833">
              <w:t>, CSS</w:t>
            </w:r>
          </w:p>
          <w:p w:rsidR="00442833" w:rsidRPr="00442833" w:rsidRDefault="00442833" w:rsidP="00C26FDF">
            <w:pPr>
              <w:jc w:val="both"/>
            </w:pPr>
          </w:p>
        </w:tc>
      </w:tr>
      <w:tr w:rsidR="00442833" w:rsidTr="002D2940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600" w:type="dxa"/>
          </w:tcPr>
          <w:p w:rsidR="00442833" w:rsidRDefault="00442833" w:rsidP="00C26FDF">
            <w:pPr>
              <w:jc w:val="both"/>
            </w:pPr>
            <w:r w:rsidRPr="00442833">
              <w:t>Development Methodology</w:t>
            </w:r>
          </w:p>
          <w:p w:rsidR="002D2940" w:rsidRPr="00442833" w:rsidRDefault="002D2940" w:rsidP="00C26FDF">
            <w:pPr>
              <w:jc w:val="both"/>
            </w:pPr>
          </w:p>
          <w:p w:rsidR="00442833" w:rsidRPr="00442833" w:rsidRDefault="00442833" w:rsidP="00C26FDF">
            <w:pPr>
              <w:jc w:val="both"/>
            </w:pPr>
          </w:p>
        </w:tc>
        <w:tc>
          <w:tcPr>
            <w:tcW w:w="6250" w:type="dxa"/>
          </w:tcPr>
          <w:p w:rsidR="00442833" w:rsidRPr="00442833" w:rsidRDefault="00442833" w:rsidP="00C26FDF">
            <w:pPr>
              <w:jc w:val="both"/>
            </w:pPr>
            <w:r w:rsidRPr="00442833">
              <w:t>Object Oriented Programming</w:t>
            </w:r>
          </w:p>
        </w:tc>
      </w:tr>
    </w:tbl>
    <w:p w:rsidR="00442833" w:rsidRDefault="00F00CCC" w:rsidP="00316CE4">
      <w:pPr>
        <w:rPr>
          <w:b/>
          <w:noProof/>
          <w:sz w:val="32"/>
          <w:szCs w:val="32"/>
        </w:rPr>
      </w:pPr>
      <w:r w:rsidRPr="00F00CCC">
        <w:rPr>
          <w:b/>
          <w:noProof/>
          <w:sz w:val="32"/>
          <w:szCs w:val="32"/>
        </w:rPr>
        <w:t>PERSONAL PROFILE</w:t>
      </w:r>
    </w:p>
    <w:p w:rsidR="00F00CCC" w:rsidRPr="00F00CCC" w:rsidRDefault="00F00CCC" w:rsidP="00316CE4">
      <w:pPr>
        <w:rPr>
          <w:b/>
          <w:noProof/>
        </w:rPr>
      </w:pPr>
    </w:p>
    <w:p w:rsidR="00F00CCC" w:rsidRDefault="00C82236" w:rsidP="00F00CCC">
      <w:pPr>
        <w:pStyle w:val="Achievement"/>
        <w:numPr>
          <w:ilvl w:val="0"/>
          <w:numId w:val="0"/>
        </w:numPr>
        <w:tabs>
          <w:tab w:val="left" w:pos="1332"/>
          <w:tab w:val="left" w:pos="1512"/>
          <w:tab w:val="left" w:pos="1692"/>
        </w:tabs>
        <w:spacing w:after="0" w:line="240" w:lineRule="exact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 xml:space="preserve">Nationality   </w:t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ab/>
      </w:r>
      <w:r w:rsidR="00F00CCC" w:rsidRPr="00C82236">
        <w:rPr>
          <w:rFonts w:asciiTheme="minorHAnsi" w:hAnsiTheme="minorHAnsi"/>
          <w:b/>
          <w:szCs w:val="22"/>
        </w:rPr>
        <w:t xml:space="preserve"> </w:t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ab/>
      </w:r>
      <w:r w:rsidR="00F00CCC" w:rsidRPr="00C82236">
        <w:rPr>
          <w:rFonts w:asciiTheme="minorHAnsi" w:hAnsiTheme="minorHAnsi"/>
          <w:b/>
          <w:szCs w:val="22"/>
        </w:rPr>
        <w:t xml:space="preserve">              Indian</w:t>
      </w:r>
    </w:p>
    <w:p w:rsidR="00C82236" w:rsidRPr="00C82236" w:rsidRDefault="00C82236" w:rsidP="00F00CCC">
      <w:pPr>
        <w:pStyle w:val="Achievement"/>
        <w:numPr>
          <w:ilvl w:val="0"/>
          <w:numId w:val="0"/>
        </w:numPr>
        <w:tabs>
          <w:tab w:val="left" w:pos="1332"/>
          <w:tab w:val="left" w:pos="1512"/>
          <w:tab w:val="left" w:pos="1692"/>
        </w:tabs>
        <w:spacing w:after="0" w:line="240" w:lineRule="exact"/>
        <w:rPr>
          <w:rFonts w:asciiTheme="minorHAnsi" w:hAnsiTheme="minorHAnsi"/>
          <w:b/>
          <w:szCs w:val="22"/>
        </w:rPr>
      </w:pPr>
    </w:p>
    <w:p w:rsidR="00C82236" w:rsidRDefault="00C82236" w:rsidP="00F00CCC">
      <w:pPr>
        <w:pStyle w:val="Achievement"/>
        <w:numPr>
          <w:ilvl w:val="0"/>
          <w:numId w:val="0"/>
        </w:numPr>
        <w:spacing w:after="0" w:line="240" w:lineRule="exact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G</w:t>
      </w:r>
      <w:r w:rsidR="00F00CCC" w:rsidRPr="00C82236">
        <w:rPr>
          <w:rFonts w:asciiTheme="minorHAnsi" w:hAnsiTheme="minorHAnsi"/>
          <w:b/>
          <w:szCs w:val="22"/>
        </w:rPr>
        <w:t xml:space="preserve">ender           </w:t>
      </w:r>
      <w:r>
        <w:rPr>
          <w:rFonts w:asciiTheme="minorHAnsi" w:hAnsiTheme="minorHAnsi"/>
          <w:b/>
          <w:szCs w:val="22"/>
        </w:rPr>
        <w:tab/>
        <w:t xml:space="preserve">  </w:t>
      </w:r>
      <w:r>
        <w:rPr>
          <w:rFonts w:asciiTheme="minorHAnsi" w:hAnsiTheme="minorHAnsi"/>
          <w:b/>
          <w:szCs w:val="22"/>
        </w:rPr>
        <w:tab/>
        <w:t xml:space="preserve">             </w:t>
      </w:r>
      <w:r w:rsidR="00F00CCC" w:rsidRPr="00C82236">
        <w:rPr>
          <w:rFonts w:asciiTheme="minorHAnsi" w:hAnsiTheme="minorHAnsi"/>
          <w:b/>
          <w:szCs w:val="22"/>
        </w:rPr>
        <w:t xml:space="preserve"> Male</w:t>
      </w:r>
    </w:p>
    <w:p w:rsidR="00F00CCC" w:rsidRPr="00C82236" w:rsidRDefault="00F00CCC" w:rsidP="00F00CCC">
      <w:pPr>
        <w:pStyle w:val="Achievement"/>
        <w:numPr>
          <w:ilvl w:val="0"/>
          <w:numId w:val="0"/>
        </w:numPr>
        <w:spacing w:after="0" w:line="240" w:lineRule="exact"/>
        <w:rPr>
          <w:rFonts w:asciiTheme="minorHAnsi" w:hAnsiTheme="minorHAnsi"/>
          <w:b/>
          <w:szCs w:val="22"/>
        </w:rPr>
      </w:pPr>
      <w:r w:rsidRPr="00C82236">
        <w:rPr>
          <w:rFonts w:asciiTheme="minorHAnsi" w:hAnsiTheme="minorHAnsi"/>
          <w:b/>
          <w:szCs w:val="22"/>
        </w:rPr>
        <w:tab/>
      </w:r>
    </w:p>
    <w:p w:rsidR="00F00CCC" w:rsidRDefault="00F00CCC" w:rsidP="00F00CCC">
      <w:pPr>
        <w:pStyle w:val="Achievement"/>
        <w:numPr>
          <w:ilvl w:val="0"/>
          <w:numId w:val="0"/>
        </w:numPr>
        <w:spacing w:after="0" w:line="240" w:lineRule="exact"/>
        <w:rPr>
          <w:rFonts w:asciiTheme="minorHAnsi" w:hAnsiTheme="minorHAnsi"/>
          <w:b/>
          <w:szCs w:val="22"/>
        </w:rPr>
      </w:pPr>
      <w:r w:rsidRPr="00C82236">
        <w:rPr>
          <w:rFonts w:asciiTheme="minorHAnsi" w:hAnsiTheme="minorHAnsi"/>
          <w:b/>
          <w:szCs w:val="22"/>
        </w:rPr>
        <w:t xml:space="preserve">Date of Birth </w:t>
      </w:r>
      <w:r w:rsidR="00C82236">
        <w:rPr>
          <w:rFonts w:asciiTheme="minorHAnsi" w:hAnsiTheme="minorHAnsi"/>
          <w:b/>
          <w:szCs w:val="22"/>
        </w:rPr>
        <w:tab/>
        <w:t xml:space="preserve">   </w:t>
      </w:r>
      <w:r w:rsidR="00C82236">
        <w:rPr>
          <w:rFonts w:asciiTheme="minorHAnsi" w:hAnsiTheme="minorHAnsi"/>
          <w:b/>
          <w:szCs w:val="22"/>
        </w:rPr>
        <w:tab/>
      </w:r>
      <w:r w:rsidRPr="00C82236">
        <w:rPr>
          <w:rFonts w:asciiTheme="minorHAnsi" w:hAnsiTheme="minorHAnsi"/>
          <w:b/>
          <w:szCs w:val="22"/>
        </w:rPr>
        <w:t xml:space="preserve">        </w:t>
      </w:r>
      <w:r w:rsidR="00C82236">
        <w:rPr>
          <w:rFonts w:asciiTheme="minorHAnsi" w:hAnsiTheme="minorHAnsi"/>
          <w:b/>
          <w:szCs w:val="22"/>
        </w:rPr>
        <w:t xml:space="preserve">     </w:t>
      </w:r>
      <w:r w:rsidRPr="00C82236">
        <w:rPr>
          <w:rFonts w:asciiTheme="minorHAnsi" w:hAnsiTheme="minorHAnsi"/>
          <w:b/>
          <w:szCs w:val="22"/>
        </w:rPr>
        <w:t xml:space="preserve"> 16</w:t>
      </w:r>
      <w:r w:rsidRPr="00C82236">
        <w:rPr>
          <w:rFonts w:asciiTheme="minorHAnsi" w:hAnsiTheme="minorHAnsi"/>
          <w:b/>
          <w:szCs w:val="22"/>
          <w:vertAlign w:val="superscript"/>
        </w:rPr>
        <w:t>TH</w:t>
      </w:r>
      <w:r w:rsidRPr="00C82236">
        <w:rPr>
          <w:rFonts w:asciiTheme="minorHAnsi" w:hAnsiTheme="minorHAnsi"/>
          <w:b/>
          <w:szCs w:val="22"/>
        </w:rPr>
        <w:t xml:space="preserve"> sept 1994</w:t>
      </w:r>
    </w:p>
    <w:p w:rsidR="00C82236" w:rsidRPr="00C82236" w:rsidRDefault="00C82236" w:rsidP="00F00CCC">
      <w:pPr>
        <w:pStyle w:val="Achievement"/>
        <w:numPr>
          <w:ilvl w:val="0"/>
          <w:numId w:val="0"/>
        </w:numPr>
        <w:spacing w:after="0" w:line="240" w:lineRule="exact"/>
        <w:rPr>
          <w:rFonts w:asciiTheme="minorHAnsi" w:hAnsiTheme="minorHAnsi"/>
          <w:b/>
          <w:szCs w:val="22"/>
        </w:rPr>
      </w:pPr>
    </w:p>
    <w:p w:rsidR="00F00CCC" w:rsidRPr="00C82236" w:rsidRDefault="00F00CCC" w:rsidP="00F00CCC">
      <w:pPr>
        <w:pStyle w:val="Achievement"/>
        <w:numPr>
          <w:ilvl w:val="0"/>
          <w:numId w:val="0"/>
        </w:numPr>
        <w:spacing w:after="0" w:line="240" w:lineRule="exact"/>
        <w:rPr>
          <w:rFonts w:asciiTheme="minorHAnsi" w:hAnsiTheme="minorHAnsi"/>
          <w:b/>
          <w:szCs w:val="22"/>
        </w:rPr>
      </w:pPr>
      <w:r w:rsidRPr="00C82236">
        <w:rPr>
          <w:rFonts w:asciiTheme="minorHAnsi" w:hAnsiTheme="minorHAnsi"/>
          <w:b/>
          <w:szCs w:val="22"/>
        </w:rPr>
        <w:t xml:space="preserve">Status            </w:t>
      </w:r>
      <w:r w:rsidR="00C82236">
        <w:rPr>
          <w:rFonts w:asciiTheme="minorHAnsi" w:hAnsiTheme="minorHAnsi"/>
          <w:b/>
          <w:szCs w:val="22"/>
        </w:rPr>
        <w:tab/>
      </w:r>
      <w:r w:rsidR="00C82236">
        <w:rPr>
          <w:rFonts w:asciiTheme="minorHAnsi" w:hAnsiTheme="minorHAnsi"/>
          <w:b/>
          <w:szCs w:val="22"/>
        </w:rPr>
        <w:tab/>
      </w:r>
      <w:r w:rsidRPr="00C82236">
        <w:rPr>
          <w:rFonts w:asciiTheme="minorHAnsi" w:hAnsiTheme="minorHAnsi"/>
          <w:b/>
          <w:szCs w:val="22"/>
        </w:rPr>
        <w:t xml:space="preserve">           </w:t>
      </w:r>
      <w:r w:rsidR="00C82236">
        <w:rPr>
          <w:rFonts w:asciiTheme="minorHAnsi" w:hAnsiTheme="minorHAnsi"/>
          <w:b/>
          <w:szCs w:val="22"/>
        </w:rPr>
        <w:t xml:space="preserve">  </w:t>
      </w:r>
      <w:r w:rsidRPr="00C82236">
        <w:rPr>
          <w:rFonts w:asciiTheme="minorHAnsi" w:hAnsiTheme="minorHAnsi"/>
          <w:b/>
          <w:szCs w:val="22"/>
        </w:rPr>
        <w:t>Unmarried</w:t>
      </w:r>
    </w:p>
    <w:p w:rsidR="00F00CCC" w:rsidRPr="00C82236" w:rsidRDefault="00F00CCC" w:rsidP="00F00CCC">
      <w:pPr>
        <w:rPr>
          <w:b/>
        </w:rPr>
      </w:pPr>
    </w:p>
    <w:p w:rsidR="00F00CCC" w:rsidRPr="00C82236" w:rsidRDefault="00C82236" w:rsidP="00F00CCC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 xml:space="preserve">Permanent Address </w:t>
      </w:r>
      <w:r w:rsidR="00F00CCC" w:rsidRPr="00C82236">
        <w:rPr>
          <w:rFonts w:asciiTheme="minorHAnsi" w:hAnsiTheme="minorHAnsi"/>
          <w:b/>
          <w:szCs w:val="22"/>
        </w:rPr>
        <w:t xml:space="preserve">          </w:t>
      </w:r>
      <w:r>
        <w:rPr>
          <w:rFonts w:asciiTheme="minorHAnsi" w:hAnsiTheme="minorHAnsi"/>
          <w:b/>
          <w:szCs w:val="22"/>
        </w:rPr>
        <w:t xml:space="preserve">        KOLAR GOLD FIELDS 1</w:t>
      </w:r>
      <w:r w:rsidRPr="00C82236">
        <w:rPr>
          <w:rFonts w:asciiTheme="minorHAnsi" w:hAnsiTheme="minorHAnsi"/>
          <w:b/>
          <w:szCs w:val="22"/>
          <w:vertAlign w:val="superscript"/>
        </w:rPr>
        <w:t>ST</w:t>
      </w:r>
      <w:r>
        <w:rPr>
          <w:rFonts w:asciiTheme="minorHAnsi" w:hAnsiTheme="minorHAnsi"/>
          <w:b/>
          <w:szCs w:val="22"/>
        </w:rPr>
        <w:t xml:space="preserve"> CROSS ROAD ROBERTSONPET</w:t>
      </w:r>
      <w:r w:rsidR="00F00CCC" w:rsidRPr="00C82236">
        <w:rPr>
          <w:rFonts w:asciiTheme="minorHAnsi" w:hAnsiTheme="minorHAnsi"/>
          <w:b/>
          <w:szCs w:val="22"/>
        </w:rPr>
        <w:t xml:space="preserve"> </w:t>
      </w:r>
      <w:r>
        <w:rPr>
          <w:rFonts w:asciiTheme="minorHAnsi" w:hAnsiTheme="minorHAnsi"/>
          <w:b/>
          <w:szCs w:val="22"/>
        </w:rPr>
        <w:t xml:space="preserve">-563122 </w:t>
      </w:r>
    </w:p>
    <w:p w:rsidR="00F00CCC" w:rsidRPr="00C82236" w:rsidRDefault="00F00CCC" w:rsidP="00F00CCC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</w:rPr>
      </w:pPr>
      <w:r w:rsidRPr="00C82236">
        <w:rPr>
          <w:rFonts w:asciiTheme="minorHAnsi" w:hAnsiTheme="minorHAnsi"/>
          <w:b/>
          <w:szCs w:val="22"/>
        </w:rPr>
        <w:t xml:space="preserve">                                         </w:t>
      </w:r>
      <w:r w:rsidR="00C82236">
        <w:rPr>
          <w:rFonts w:asciiTheme="minorHAnsi" w:hAnsiTheme="minorHAnsi"/>
          <w:b/>
          <w:szCs w:val="22"/>
        </w:rPr>
        <w:t xml:space="preserve">             </w:t>
      </w:r>
      <w:r w:rsidRPr="00C82236">
        <w:rPr>
          <w:rFonts w:asciiTheme="minorHAnsi" w:hAnsiTheme="minorHAnsi"/>
          <w:b/>
          <w:szCs w:val="22"/>
        </w:rPr>
        <w:t xml:space="preserve"> Ph. No. </w:t>
      </w:r>
      <w:r w:rsidR="00C82236">
        <w:rPr>
          <w:rFonts w:asciiTheme="minorHAnsi" w:hAnsiTheme="minorHAnsi"/>
          <w:b/>
          <w:szCs w:val="22"/>
        </w:rPr>
        <w:t>-91-9480888784</w:t>
      </w:r>
    </w:p>
    <w:p w:rsidR="00F00CCC" w:rsidRPr="00F00CCC" w:rsidRDefault="00F00CCC" w:rsidP="00316CE4">
      <w:pPr>
        <w:rPr>
          <w:b/>
          <w:sz w:val="32"/>
          <w:szCs w:val="32"/>
        </w:rPr>
      </w:pPr>
    </w:p>
    <w:p w:rsidR="002D2940" w:rsidRDefault="002D2940" w:rsidP="00316CE4"/>
    <w:p w:rsidR="002D2940" w:rsidRDefault="00F00CCC" w:rsidP="00316CE4">
      <w:r>
        <w:rPr>
          <w:noProof/>
        </w:rPr>
        <w:t xml:space="preserve">  </w:t>
      </w:r>
    </w:p>
    <w:p w:rsidR="002D2940" w:rsidRPr="00565B06" w:rsidRDefault="002D2940" w:rsidP="002D2940">
      <w:pPr>
        <w:jc w:val="both"/>
      </w:pPr>
    </w:p>
    <w:sectPr w:rsidR="002D2940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62B" w:rsidRDefault="0090062B" w:rsidP="00F534FB">
      <w:pPr>
        <w:spacing w:after="0"/>
      </w:pPr>
      <w:r>
        <w:separator/>
      </w:r>
    </w:p>
  </w:endnote>
  <w:endnote w:type="continuationSeparator" w:id="1">
    <w:p w:rsidR="0090062B" w:rsidRDefault="0090062B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7C23D2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C822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62B" w:rsidRDefault="0090062B" w:rsidP="00F534FB">
      <w:pPr>
        <w:spacing w:after="0"/>
      </w:pPr>
      <w:r>
        <w:separator/>
      </w:r>
    </w:p>
  </w:footnote>
  <w:footnote w:type="continuationSeparator" w:id="1">
    <w:p w:rsidR="0090062B" w:rsidRDefault="0090062B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7C23D2">
    <w:pPr>
      <w:pStyle w:val="Header"/>
    </w:pPr>
    <w:r>
      <w:rPr>
        <w:noProof/>
      </w:rPr>
      <w:pict>
        <v:rect id="Rectangle 1" o:spid="_x0000_s47105" alt="Header background rectangle" style="position:absolute;margin-left:1132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8130"/>
    <o:shapelayout v:ext="edit">
      <o:idmap v:ext="edit" data="46"/>
    </o:shapelayout>
  </w:hdrShapeDefaults>
  <w:footnotePr>
    <w:footnote w:id="0"/>
    <w:footnote w:id="1"/>
  </w:footnotePr>
  <w:endnotePr>
    <w:endnote w:id="0"/>
    <w:endnote w:id="1"/>
  </w:endnotePr>
  <w:compat/>
  <w:rsids>
    <w:rsidRoot w:val="002D294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D2940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42833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23D2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062B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82236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0CCC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22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CharAttribute7">
    <w:name w:val="CharAttribute7"/>
    <w:rsid w:val="00442833"/>
    <w:rPr>
      <w:rFonts w:ascii="Times New Roman" w:eastAsia="Times New Roman" w:hAnsi="Times New Roman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33"/>
    <w:rPr>
      <w:rFonts w:asciiTheme="majorHAnsi" w:eastAsiaTheme="majorEastAsia" w:hAnsiTheme="majorHAnsi" w:cstheme="majorBidi"/>
      <w:i/>
      <w:iCs/>
      <w:color w:val="3B2245" w:themeColor="accent1" w:themeShade="7F"/>
    </w:rPr>
  </w:style>
  <w:style w:type="paragraph" w:customStyle="1" w:styleId="HeadingBase">
    <w:name w:val="Heading Base"/>
    <w:basedOn w:val="BodyText"/>
    <w:next w:val="BodyText"/>
    <w:rsid w:val="00442833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color w:val="auto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8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833"/>
  </w:style>
  <w:style w:type="paragraph" w:customStyle="1" w:styleId="Achievement">
    <w:name w:val="Achievement"/>
    <w:basedOn w:val="BodyText"/>
    <w:rsid w:val="00F00CCC"/>
    <w:pPr>
      <w:numPr>
        <w:numId w:val="16"/>
      </w:numPr>
      <w:spacing w:after="60" w:line="240" w:lineRule="atLeast"/>
      <w:jc w:val="both"/>
    </w:pPr>
    <w:rPr>
      <w:rFonts w:ascii="Garamond" w:eastAsia="Times New Roman" w:hAnsi="Garamond" w:cs="Times New Roman"/>
      <w:color w:val="auto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C80387AA4045F4B2C98E5DF9F86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57441-6795-4A79-A619-6EF0E198A6C1}"/>
      </w:docPartPr>
      <w:docPartBody>
        <w:p w:rsidR="00000000" w:rsidRDefault="00966F19">
          <w:pPr>
            <w:pStyle w:val="A3C80387AA4045F4B2C98E5DF9F86C65"/>
          </w:pPr>
          <w:r w:rsidRPr="009D0878">
            <w:t>Address</w:t>
          </w:r>
        </w:p>
      </w:docPartBody>
    </w:docPart>
    <w:docPart>
      <w:docPartPr>
        <w:name w:val="A6A4E1CAFBC14141AF95996DE1E53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1DC90-8B86-4AE6-84B3-E55B4D13D012}"/>
      </w:docPartPr>
      <w:docPartBody>
        <w:p w:rsidR="00000000" w:rsidRDefault="00966F19">
          <w:pPr>
            <w:pStyle w:val="A6A4E1CAFBC14141AF95996DE1E53B44"/>
          </w:pPr>
          <w:r w:rsidRPr="009D0878">
            <w:t>Phone</w:t>
          </w:r>
        </w:p>
      </w:docPartBody>
    </w:docPart>
    <w:docPart>
      <w:docPartPr>
        <w:name w:val="B19350F45B2549568971A198F9C3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18967-1BAC-4FC4-8109-A59BB054265B}"/>
      </w:docPartPr>
      <w:docPartBody>
        <w:p w:rsidR="00000000" w:rsidRDefault="00966F19">
          <w:pPr>
            <w:pStyle w:val="B19350F45B2549568971A198F9C3D1D8"/>
          </w:pPr>
          <w:r w:rsidRPr="009D0878">
            <w:t>Email</w:t>
          </w:r>
        </w:p>
      </w:docPartBody>
    </w:docPart>
    <w:docPart>
      <w:docPartPr>
        <w:name w:val="88DCCF44C3F54744A604DA548045F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56F70-9908-4372-9471-79D1306CBB27}"/>
      </w:docPartPr>
      <w:docPartBody>
        <w:p w:rsidR="00000000" w:rsidRDefault="00966F19">
          <w:pPr>
            <w:pStyle w:val="88DCCF44C3F54744A604DA548045F5E6"/>
          </w:pPr>
          <w:r w:rsidRPr="009D0878">
            <w:t>LinkedIn Profile</w:t>
          </w:r>
        </w:p>
      </w:docPartBody>
    </w:docPart>
    <w:docPart>
      <w:docPartPr>
        <w:name w:val="31BD89F08E9D48BEA30331AFEA19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0C014-0A81-475E-B91E-AE6C2667D957}"/>
      </w:docPartPr>
      <w:docPartBody>
        <w:p w:rsidR="00000000" w:rsidRDefault="00966F19">
          <w:pPr>
            <w:pStyle w:val="31BD89F08E9D48BEA30331AFEA19CB3D"/>
          </w:pPr>
          <w:r w:rsidRPr="009D0878">
            <w:t>Twitter</w:t>
          </w:r>
          <w:r w:rsidRPr="009D0878">
            <w:t>/Blog/Portfolio</w:t>
          </w:r>
        </w:p>
      </w:docPartBody>
    </w:docPart>
    <w:docPart>
      <w:docPartPr>
        <w:name w:val="6F384BD540F844D2A8A2DC8327C4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4C144-C5AC-4EC4-A191-685501E94CF5}"/>
      </w:docPartPr>
      <w:docPartBody>
        <w:p w:rsidR="00000000" w:rsidRDefault="00966F19">
          <w:pPr>
            <w:pStyle w:val="6F384BD540F844D2A8A2DC8327C4F02E"/>
          </w:pPr>
          <w:r w:rsidRPr="00565B06">
            <w:t>Objective</w:t>
          </w:r>
        </w:p>
      </w:docPartBody>
    </w:docPart>
    <w:docPart>
      <w:docPartPr>
        <w:name w:val="E35C84B4B0AB45CFBD84917CE7C1C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BDD69-4CBB-4D82-BB9C-36179A5FCB1B}"/>
      </w:docPartPr>
      <w:docPartBody>
        <w:p w:rsidR="00000000" w:rsidRDefault="00966F19">
          <w:pPr>
            <w:pStyle w:val="E35C84B4B0AB45CFBD84917CE7C1C1CD"/>
          </w:pPr>
          <w:r w:rsidRPr="00565B06">
            <w:t>Education</w:t>
          </w:r>
        </w:p>
      </w:docPartBody>
    </w:docPart>
    <w:docPart>
      <w:docPartPr>
        <w:name w:val="4B764FAFEC1C4775A4A776AEFD6DB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6B865-9F3D-4DB7-9CE0-48E68ECAD28D}"/>
      </w:docPartPr>
      <w:docPartBody>
        <w:p w:rsidR="00000000" w:rsidRDefault="00966F19">
          <w:pPr>
            <w:pStyle w:val="4B764FAFEC1C4775A4A776AEFD6DB671"/>
          </w:pPr>
          <w:r w:rsidRPr="00565B06">
            <w:t>To</w:t>
          </w:r>
        </w:p>
      </w:docPartBody>
    </w:docPart>
    <w:docPart>
      <w:docPartPr>
        <w:name w:val="62227F674EFC4F11B3C3DDBBD63EB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3BB7-81A7-4316-8A3B-9C0575405F7A}"/>
      </w:docPartPr>
      <w:docPartBody>
        <w:p w:rsidR="00000000" w:rsidRDefault="00966F19">
          <w:pPr>
            <w:pStyle w:val="62227F674EFC4F11B3C3DDBBD63EB642"/>
          </w:pPr>
          <w:r w:rsidRPr="00565B06">
            <w:t>Experience</w:t>
          </w:r>
        </w:p>
      </w:docPartBody>
    </w:docPart>
    <w:docPart>
      <w:docPartPr>
        <w:name w:val="CEDA7E16CA544E0587338F1A30E3E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05B9-D380-419B-8AB7-0533CC9B1039}"/>
      </w:docPartPr>
      <w:docPartBody>
        <w:p w:rsidR="00000000" w:rsidRDefault="00966F19">
          <w:pPr>
            <w:pStyle w:val="CEDA7E16CA544E0587338F1A30E3E0BC"/>
          </w:pPr>
          <w:r w:rsidRPr="00565B06">
            <w:t>Skills</w:t>
          </w:r>
        </w:p>
      </w:docPartBody>
    </w:docPart>
    <w:docPart>
      <w:docPartPr>
        <w:name w:val="F8CD8BAA92B24190AA1F5719D8F7D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9A93-B706-4ADA-B360-519F2B304312}"/>
      </w:docPartPr>
      <w:docPartBody>
        <w:p w:rsidR="00000000" w:rsidRDefault="00966F19">
          <w:pPr>
            <w:pStyle w:val="F8CD8BAA92B24190AA1F5719D8F7D15F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78D7"/>
    <w:rsid w:val="00966F19"/>
    <w:rsid w:val="00AB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CD99B78BA4B9C8824A5E0E742E0FF">
    <w:name w:val="579CD99B78BA4B9C8824A5E0E742E0FF"/>
  </w:style>
  <w:style w:type="paragraph" w:customStyle="1" w:styleId="1D3C7086A273406E8C005FCE1F3FEECE">
    <w:name w:val="1D3C7086A273406E8C005FCE1F3FEECE"/>
  </w:style>
  <w:style w:type="paragraph" w:customStyle="1" w:styleId="A3C80387AA4045F4B2C98E5DF9F86C65">
    <w:name w:val="A3C80387AA4045F4B2C98E5DF9F86C65"/>
  </w:style>
  <w:style w:type="paragraph" w:customStyle="1" w:styleId="A6A4E1CAFBC14141AF95996DE1E53B44">
    <w:name w:val="A6A4E1CAFBC14141AF95996DE1E53B44"/>
  </w:style>
  <w:style w:type="paragraph" w:customStyle="1" w:styleId="B19350F45B2549568971A198F9C3D1D8">
    <w:name w:val="B19350F45B2549568971A198F9C3D1D8"/>
  </w:style>
  <w:style w:type="paragraph" w:customStyle="1" w:styleId="88DCCF44C3F54744A604DA548045F5E6">
    <w:name w:val="88DCCF44C3F54744A604DA548045F5E6"/>
  </w:style>
  <w:style w:type="paragraph" w:customStyle="1" w:styleId="31BD89F08E9D48BEA30331AFEA19CB3D">
    <w:name w:val="31BD89F08E9D48BEA30331AFEA19CB3D"/>
  </w:style>
  <w:style w:type="paragraph" w:customStyle="1" w:styleId="6F384BD540F844D2A8A2DC8327C4F02E">
    <w:name w:val="6F384BD540F844D2A8A2DC8327C4F02E"/>
  </w:style>
  <w:style w:type="paragraph" w:customStyle="1" w:styleId="6D2D9D9A36C249D1B00EAC818032FA99">
    <w:name w:val="6D2D9D9A36C249D1B00EAC818032FA99"/>
  </w:style>
  <w:style w:type="paragraph" w:customStyle="1" w:styleId="E35C84B4B0AB45CFBD84917CE7C1C1CD">
    <w:name w:val="E35C84B4B0AB45CFBD84917CE7C1C1CD"/>
  </w:style>
  <w:style w:type="paragraph" w:customStyle="1" w:styleId="54174B5852994D44BA2C82C4B069CF04">
    <w:name w:val="54174B5852994D44BA2C82C4B069CF04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6E92CD31DE8B4862B803F3FE2CD0B151">
    <w:name w:val="6E92CD31DE8B4862B803F3FE2CD0B151"/>
  </w:style>
  <w:style w:type="paragraph" w:customStyle="1" w:styleId="FB3493C81864494197A408C036F1B59A">
    <w:name w:val="FB3493C81864494197A408C036F1B59A"/>
  </w:style>
  <w:style w:type="paragraph" w:customStyle="1" w:styleId="4B764FAFEC1C4775A4A776AEFD6DB671">
    <w:name w:val="4B764FAFEC1C4775A4A776AEFD6DB671"/>
  </w:style>
  <w:style w:type="paragraph" w:customStyle="1" w:styleId="F6857D4F327848799F7C4C15AB02BFC5">
    <w:name w:val="F6857D4F327848799F7C4C15AB02BFC5"/>
  </w:style>
  <w:style w:type="paragraph" w:customStyle="1" w:styleId="8424A7360DD047058DFDA235DC550ED6">
    <w:name w:val="8424A7360DD047058DFDA235DC550ED6"/>
  </w:style>
  <w:style w:type="paragraph" w:customStyle="1" w:styleId="66910AB20DA54AA4865644AF818F6194">
    <w:name w:val="66910AB20DA54AA4865644AF818F6194"/>
  </w:style>
  <w:style w:type="paragraph" w:customStyle="1" w:styleId="D08F1404D66448B3BFEC070EAE069654">
    <w:name w:val="D08F1404D66448B3BFEC070EAE069654"/>
  </w:style>
  <w:style w:type="paragraph" w:customStyle="1" w:styleId="F584F873A1B5442191FFA44FDEA84A22">
    <w:name w:val="F584F873A1B5442191FFA44FDEA84A22"/>
  </w:style>
  <w:style w:type="paragraph" w:customStyle="1" w:styleId="4DCBD64D283942CF91820E3864DD1C61">
    <w:name w:val="4DCBD64D283942CF91820E3864DD1C61"/>
  </w:style>
  <w:style w:type="paragraph" w:customStyle="1" w:styleId="62227F674EFC4F11B3C3DDBBD63EB642">
    <w:name w:val="62227F674EFC4F11B3C3DDBBD63EB642"/>
  </w:style>
  <w:style w:type="paragraph" w:customStyle="1" w:styleId="2938FC8E3090400C874A488CD4D25A2A">
    <w:name w:val="2938FC8E3090400C874A488CD4D25A2A"/>
  </w:style>
  <w:style w:type="paragraph" w:customStyle="1" w:styleId="F219379F034E442D9D95BFACD4590F61">
    <w:name w:val="F219379F034E442D9D95BFACD4590F61"/>
  </w:style>
  <w:style w:type="paragraph" w:customStyle="1" w:styleId="8AB163C1D1384C9B82A831C3B2E34257">
    <w:name w:val="8AB163C1D1384C9B82A831C3B2E34257"/>
  </w:style>
  <w:style w:type="paragraph" w:customStyle="1" w:styleId="FF0DA8FA5F9442C7BA7F4820C621BCD4">
    <w:name w:val="FF0DA8FA5F9442C7BA7F4820C621BCD4"/>
  </w:style>
  <w:style w:type="paragraph" w:customStyle="1" w:styleId="092D2300643C45D09D2B5980CEC331D8">
    <w:name w:val="092D2300643C45D09D2B5980CEC331D8"/>
  </w:style>
  <w:style w:type="paragraph" w:customStyle="1" w:styleId="E02C44C0CDD440C4B784BE6378C4C411">
    <w:name w:val="E02C44C0CDD440C4B784BE6378C4C411"/>
  </w:style>
  <w:style w:type="paragraph" w:customStyle="1" w:styleId="4A69E52BA62246868AA72D066A023F59">
    <w:name w:val="4A69E52BA62246868AA72D066A023F59"/>
  </w:style>
  <w:style w:type="paragraph" w:customStyle="1" w:styleId="FE676BB1E9924167A402DE0604BE7E3B">
    <w:name w:val="FE676BB1E9924167A402DE0604BE7E3B"/>
  </w:style>
  <w:style w:type="paragraph" w:customStyle="1" w:styleId="DAD5C70BFDE74960B206EFFC7A3E601B">
    <w:name w:val="DAD5C70BFDE74960B206EFFC7A3E601B"/>
  </w:style>
  <w:style w:type="paragraph" w:customStyle="1" w:styleId="AAC6FBEC78BC49ED97AAE2BE50BD6F1E">
    <w:name w:val="AAC6FBEC78BC49ED97AAE2BE50BD6F1E"/>
  </w:style>
  <w:style w:type="paragraph" w:customStyle="1" w:styleId="CEDA7E16CA544E0587338F1A30E3E0BC">
    <w:name w:val="CEDA7E16CA544E0587338F1A30E3E0BC"/>
  </w:style>
  <w:style w:type="paragraph" w:customStyle="1" w:styleId="0667495FD89E4D058AC085F703FAF95D">
    <w:name w:val="0667495FD89E4D058AC085F703FAF95D"/>
  </w:style>
  <w:style w:type="paragraph" w:customStyle="1" w:styleId="8466834E6B1544D69D98BF45B29860A0">
    <w:name w:val="8466834E6B1544D69D98BF45B29860A0"/>
  </w:style>
  <w:style w:type="paragraph" w:customStyle="1" w:styleId="8982CBBABB1F428D84F26CC4B0B5761C">
    <w:name w:val="8982CBBABB1F428D84F26CC4B0B5761C"/>
  </w:style>
  <w:style w:type="paragraph" w:customStyle="1" w:styleId="EEAF3EFC1B304C6D8C27AC51A229EF34">
    <w:name w:val="EEAF3EFC1B304C6D8C27AC51A229EF34"/>
  </w:style>
  <w:style w:type="paragraph" w:customStyle="1" w:styleId="E376BD63458643708F7ECC27560C54B9">
    <w:name w:val="E376BD63458643708F7ECC27560C54B9"/>
  </w:style>
  <w:style w:type="paragraph" w:customStyle="1" w:styleId="F8CD8BAA92B24190AA1F5719D8F7D15F">
    <w:name w:val="F8CD8BAA92B24190AA1F5719D8F7D15F"/>
  </w:style>
  <w:style w:type="paragraph" w:customStyle="1" w:styleId="56B4678756FE456AA5E744CC47C0B44C">
    <w:name w:val="56B4678756FE456AA5E744CC47C0B44C"/>
  </w:style>
  <w:style w:type="paragraph" w:customStyle="1" w:styleId="5CF412271C4347A883BE6E9BD91E80E9">
    <w:name w:val="5CF412271C4347A883BE6E9BD91E80E9"/>
    <w:rsid w:val="00AB78D7"/>
  </w:style>
  <w:style w:type="paragraph" w:customStyle="1" w:styleId="C270A62A1FD9473C97ADE0538AD4EDCB">
    <w:name w:val="C270A62A1FD9473C97ADE0538AD4EDCB"/>
    <w:rsid w:val="00AB78D7"/>
  </w:style>
  <w:style w:type="paragraph" w:customStyle="1" w:styleId="512C03E33CEA47408EFEFC4998CC164D">
    <w:name w:val="512C03E33CEA47408EFEFC4998CC164D"/>
    <w:rsid w:val="00AB78D7"/>
  </w:style>
  <w:style w:type="paragraph" w:customStyle="1" w:styleId="D432F48D3BB843FA84CD1CB73CBDFFE1">
    <w:name w:val="D432F48D3BB843FA84CD1CB73CBDFFE1"/>
    <w:rsid w:val="00AB78D7"/>
  </w:style>
  <w:style w:type="paragraph" w:customStyle="1" w:styleId="0C51A3D73AF1435EB62439E8CAD88BF8">
    <w:name w:val="0C51A3D73AF1435EB62439E8CAD88BF8"/>
    <w:rsid w:val="00AB78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#1648 1st Cross Rd 
KGF-563122</CompanyAddress>
  <CompanyPhone>91-9480888784</CompanyPhone>
  <CompanyFax/>
  <CompanyEmail>Joshi123rocks@gmail.com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58016-095A-48BF-B615-47A82D03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26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keywords>Jaiprince17</cp:keywords>
  <cp:lastModifiedBy>Microsoft</cp:lastModifiedBy>
  <cp:revision>2</cp:revision>
  <dcterms:created xsi:type="dcterms:W3CDTF">2018-12-10T10:04:00Z</dcterms:created>
  <dcterms:modified xsi:type="dcterms:W3CDTF">2018-12-10T10:33:00Z</dcterms:modified>
  <cp:contentStatus>www.gamedoper.com</cp:contentStatus>
</cp:coreProperties>
</file>